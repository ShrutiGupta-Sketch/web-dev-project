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9FF3" w14:textId="7C09D1C5" w:rsidR="009E6342" w:rsidRPr="009E6342" w:rsidRDefault="009E6342" w:rsidP="009E6342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9E6342">
        <w:rPr>
          <w:rFonts w:ascii="Arial" w:hAnsi="Arial" w:cs="Arial"/>
          <w:b/>
          <w:bCs/>
          <w:sz w:val="40"/>
          <w:szCs w:val="40"/>
          <w:lang w:val="en-IN"/>
        </w:rPr>
        <w:t>Shruti Gupta</w:t>
      </w:r>
      <w:r w:rsidR="00D3063A" w:rsidRPr="00D3063A">
        <w:rPr>
          <w:rFonts w:ascii="Arial" w:hAnsi="Arial" w:cs="Arial"/>
          <w:b/>
          <w:bCs/>
          <w:sz w:val="40"/>
          <w:szCs w:val="40"/>
          <w:lang w:val="en-IN"/>
        </w:rPr>
        <w:t>.</w:t>
      </w:r>
    </w:p>
    <w:p w14:paraId="28A7FA4E" w14:textId="76AD2C60" w:rsidR="009E6342" w:rsidRPr="009E6342" w:rsidRDefault="009E6342" w:rsidP="009E6342">
      <w:pPr>
        <w:rPr>
          <w:rFonts w:ascii="Arial" w:hAnsi="Arial" w:cs="Arial"/>
          <w:sz w:val="22"/>
          <w:lang w:val="en-IN"/>
        </w:rPr>
      </w:pPr>
      <w:r w:rsidRPr="009E6342">
        <w:rPr>
          <w:rFonts w:ascii="Arial" w:hAnsi="Arial" w:cs="Arial"/>
          <w:b/>
          <w:bCs/>
          <w:sz w:val="22"/>
          <w:lang w:val="en-IN"/>
        </w:rPr>
        <w:t>Aspiring Web Developer</w:t>
      </w:r>
    </w:p>
    <w:p w14:paraId="4F3A51AF" w14:textId="77777777" w:rsidR="009E6342" w:rsidRPr="009E6342" w:rsidRDefault="00000000" w:rsidP="009E634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7A767D65">
          <v:rect id="_x0000_i1025" style="width:0;height:1.5pt" o:hralign="center" o:hrstd="t" o:hr="t" fillcolor="#a0a0a0" stroked="f"/>
        </w:pict>
      </w:r>
    </w:p>
    <w:p w14:paraId="0B5C8E21" w14:textId="77777777" w:rsidR="009E6342" w:rsidRPr="009E6342" w:rsidRDefault="009E6342" w:rsidP="009E634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9E6342">
        <w:rPr>
          <w:rFonts w:ascii="Segoe UI Emoji" w:hAnsi="Segoe UI Emoji" w:cs="Segoe UI Emoji"/>
          <w:b/>
          <w:bCs/>
          <w:sz w:val="28"/>
          <w:szCs w:val="28"/>
          <w:lang w:val="en-IN"/>
        </w:rPr>
        <w:t>🎯</w:t>
      </w:r>
      <w:r w:rsidRPr="009E6342">
        <w:rPr>
          <w:rFonts w:ascii="Arial" w:hAnsi="Arial" w:cs="Arial"/>
          <w:b/>
          <w:bCs/>
          <w:sz w:val="28"/>
          <w:szCs w:val="28"/>
          <w:lang w:val="en-IN"/>
        </w:rPr>
        <w:t xml:space="preserve"> Professional Summary</w:t>
      </w:r>
    </w:p>
    <w:p w14:paraId="78C53C83" w14:textId="77777777" w:rsidR="009E6342" w:rsidRPr="009E6342" w:rsidRDefault="009E6342" w:rsidP="009E6342">
      <w:p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szCs w:val="20"/>
          <w:lang w:val="en-IN"/>
        </w:rPr>
        <w:t xml:space="preserve">Motivated web developer with a passion for designing user-friendly, responsive websites. Pursuing a </w:t>
      </w:r>
      <w:proofErr w:type="spellStart"/>
      <w:r w:rsidRPr="009E6342">
        <w:rPr>
          <w:rFonts w:ascii="Arial" w:hAnsi="Arial" w:cs="Arial"/>
          <w:b/>
          <w:bCs/>
          <w:szCs w:val="20"/>
          <w:lang w:val="en-IN"/>
        </w:rPr>
        <w:t>B.Tech</w:t>
      </w:r>
      <w:proofErr w:type="spellEnd"/>
      <w:r w:rsidRPr="009E6342">
        <w:rPr>
          <w:rFonts w:ascii="Arial" w:hAnsi="Arial" w:cs="Arial"/>
          <w:b/>
          <w:bCs/>
          <w:szCs w:val="20"/>
          <w:lang w:val="en-IN"/>
        </w:rPr>
        <w:t xml:space="preserve"> in Computer Science</w:t>
      </w:r>
      <w:r w:rsidRPr="009E6342">
        <w:rPr>
          <w:rFonts w:ascii="Arial" w:hAnsi="Arial" w:cs="Arial"/>
          <w:szCs w:val="20"/>
          <w:lang w:val="en-IN"/>
        </w:rPr>
        <w:t xml:space="preserve"> at Chameli Devi Group of Institutions. Eager to contribute to innovative projects and enhance technical skills in dynamic environments.</w:t>
      </w:r>
    </w:p>
    <w:p w14:paraId="41AF5418" w14:textId="77777777" w:rsidR="009E6342" w:rsidRPr="009E6342" w:rsidRDefault="00000000" w:rsidP="009E634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2EB574F8">
          <v:rect id="_x0000_i1026" style="width:0;height:1.5pt" o:hralign="center" o:hrstd="t" o:hr="t" fillcolor="#a0a0a0" stroked="f"/>
        </w:pict>
      </w:r>
    </w:p>
    <w:p w14:paraId="7E39E2C6" w14:textId="77777777" w:rsidR="009E6342" w:rsidRPr="009E6342" w:rsidRDefault="009E6342" w:rsidP="009E634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9E6342">
        <w:rPr>
          <w:rFonts w:ascii="Segoe UI Emoji" w:hAnsi="Segoe UI Emoji" w:cs="Segoe UI Emoji"/>
          <w:b/>
          <w:bCs/>
          <w:sz w:val="28"/>
          <w:szCs w:val="28"/>
          <w:lang w:val="en-IN"/>
        </w:rPr>
        <w:t>🎓</w:t>
      </w:r>
      <w:r w:rsidRPr="009E6342">
        <w:rPr>
          <w:rFonts w:ascii="Arial" w:hAnsi="Arial" w:cs="Arial"/>
          <w:b/>
          <w:bCs/>
          <w:sz w:val="28"/>
          <w:szCs w:val="28"/>
          <w:lang w:val="en-IN"/>
        </w:rPr>
        <w:t xml:space="preserve"> Education</w:t>
      </w:r>
    </w:p>
    <w:p w14:paraId="0DBDBFC4" w14:textId="77777777" w:rsidR="009E6342" w:rsidRPr="009E6342" w:rsidRDefault="009E6342" w:rsidP="009E6342">
      <w:p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b/>
          <w:bCs/>
          <w:szCs w:val="20"/>
          <w:lang w:val="en-IN"/>
        </w:rPr>
        <w:t>Chameli Devi Group of Institutions, Indore</w:t>
      </w:r>
      <w:r w:rsidRPr="009E6342">
        <w:rPr>
          <w:rFonts w:ascii="Arial" w:hAnsi="Arial" w:cs="Arial"/>
          <w:szCs w:val="20"/>
          <w:lang w:val="en-IN"/>
        </w:rPr>
        <w:br/>
      </w:r>
      <w:proofErr w:type="spellStart"/>
      <w:r w:rsidRPr="009E6342">
        <w:rPr>
          <w:rFonts w:ascii="Arial" w:hAnsi="Arial" w:cs="Arial"/>
          <w:b/>
          <w:bCs/>
          <w:szCs w:val="20"/>
          <w:lang w:val="en-IN"/>
        </w:rPr>
        <w:t>B.Tech</w:t>
      </w:r>
      <w:proofErr w:type="spellEnd"/>
      <w:r w:rsidRPr="009E6342">
        <w:rPr>
          <w:rFonts w:ascii="Arial" w:hAnsi="Arial" w:cs="Arial"/>
          <w:b/>
          <w:bCs/>
          <w:szCs w:val="20"/>
          <w:lang w:val="en-IN"/>
        </w:rPr>
        <w:t xml:space="preserve"> in Computer Science</w:t>
      </w:r>
      <w:r w:rsidRPr="009E6342">
        <w:rPr>
          <w:rFonts w:ascii="Arial" w:hAnsi="Arial" w:cs="Arial"/>
          <w:szCs w:val="20"/>
          <w:lang w:val="en-IN"/>
        </w:rPr>
        <w:t xml:space="preserve"> (2023 – 2026)</w:t>
      </w:r>
    </w:p>
    <w:p w14:paraId="4372832B" w14:textId="77777777" w:rsidR="009E6342" w:rsidRPr="009E6342" w:rsidRDefault="00000000" w:rsidP="009E634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02550984">
          <v:rect id="_x0000_i1027" style="width:0;height:1.5pt" o:hralign="center" o:hrstd="t" o:hr="t" fillcolor="#a0a0a0" stroked="f"/>
        </w:pict>
      </w:r>
    </w:p>
    <w:p w14:paraId="1B1ECE9B" w14:textId="77777777" w:rsidR="009E6342" w:rsidRPr="009E6342" w:rsidRDefault="009E6342" w:rsidP="009E634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9E6342">
        <w:rPr>
          <w:rFonts w:ascii="Segoe UI Emoji" w:hAnsi="Segoe UI Emoji" w:cs="Segoe UI Emoji"/>
          <w:b/>
          <w:bCs/>
          <w:sz w:val="28"/>
          <w:szCs w:val="28"/>
          <w:lang w:val="en-IN"/>
        </w:rPr>
        <w:t>💼</w:t>
      </w:r>
      <w:r w:rsidRPr="009E6342">
        <w:rPr>
          <w:rFonts w:ascii="Arial" w:hAnsi="Arial" w:cs="Arial"/>
          <w:b/>
          <w:bCs/>
          <w:sz w:val="28"/>
          <w:szCs w:val="28"/>
          <w:lang w:val="en-IN"/>
        </w:rPr>
        <w:t xml:space="preserve"> Internship Experience</w:t>
      </w:r>
    </w:p>
    <w:p w14:paraId="07E8DCD0" w14:textId="77777777" w:rsidR="009E6342" w:rsidRPr="009E6342" w:rsidRDefault="009E6342" w:rsidP="009E6342">
      <w:pPr>
        <w:rPr>
          <w:rFonts w:ascii="Arial" w:hAnsi="Arial" w:cs="Arial"/>
          <w:b/>
          <w:bCs/>
          <w:sz w:val="22"/>
          <w:lang w:val="en-IN"/>
        </w:rPr>
      </w:pPr>
      <w:r w:rsidRPr="009E6342">
        <w:rPr>
          <w:rFonts w:ascii="Arial" w:hAnsi="Arial" w:cs="Arial"/>
          <w:b/>
          <w:bCs/>
          <w:sz w:val="22"/>
          <w:lang w:val="en-IN"/>
        </w:rPr>
        <w:t>Front-end Web Development Intern</w:t>
      </w:r>
    </w:p>
    <w:p w14:paraId="3B4FE08E" w14:textId="77777777" w:rsidR="00D3063A" w:rsidRPr="00D3063A" w:rsidRDefault="009E6342" w:rsidP="009E6342">
      <w:p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szCs w:val="20"/>
          <w:lang w:val="en-IN"/>
        </w:rPr>
        <w:t xml:space="preserve">IBM </w:t>
      </w:r>
      <w:proofErr w:type="spellStart"/>
      <w:r w:rsidRPr="009E6342">
        <w:rPr>
          <w:rFonts w:ascii="Arial" w:hAnsi="Arial" w:cs="Arial"/>
          <w:szCs w:val="20"/>
          <w:lang w:val="en-IN"/>
        </w:rPr>
        <w:t>SkillsBuild</w:t>
      </w:r>
      <w:proofErr w:type="spellEnd"/>
      <w:r w:rsidRPr="009E6342">
        <w:rPr>
          <w:rFonts w:ascii="Arial" w:hAnsi="Arial" w:cs="Arial"/>
          <w:szCs w:val="20"/>
          <w:lang w:val="en-IN"/>
        </w:rPr>
        <w:t xml:space="preserve"> Summer Internship Program with CSRBOX — Remote</w:t>
      </w:r>
    </w:p>
    <w:p w14:paraId="0B6BDC80" w14:textId="080ED00B" w:rsidR="009E6342" w:rsidRPr="009E6342" w:rsidRDefault="009E6342" w:rsidP="009E6342">
      <w:p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i/>
          <w:iCs/>
          <w:szCs w:val="20"/>
          <w:lang w:val="en-IN"/>
        </w:rPr>
        <w:t>(June – August 2024)</w:t>
      </w:r>
    </w:p>
    <w:p w14:paraId="43F6D22C" w14:textId="77777777" w:rsidR="009E6342" w:rsidRPr="009E6342" w:rsidRDefault="009E6342" w:rsidP="009E6342">
      <w:pPr>
        <w:numPr>
          <w:ilvl w:val="0"/>
          <w:numId w:val="7"/>
        </w:num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szCs w:val="20"/>
          <w:lang w:val="en-IN"/>
        </w:rPr>
        <w:t xml:space="preserve">Attended </w:t>
      </w:r>
      <w:r w:rsidRPr="009E6342">
        <w:rPr>
          <w:rFonts w:ascii="Arial" w:hAnsi="Arial" w:cs="Arial"/>
          <w:b/>
          <w:bCs/>
          <w:szCs w:val="20"/>
          <w:lang w:val="en-IN"/>
        </w:rPr>
        <w:t>training sessions</w:t>
      </w:r>
      <w:r w:rsidRPr="009E6342">
        <w:rPr>
          <w:rFonts w:ascii="Arial" w:hAnsi="Arial" w:cs="Arial"/>
          <w:szCs w:val="20"/>
          <w:lang w:val="en-IN"/>
        </w:rPr>
        <w:t xml:space="preserve"> on front-end web development.</w:t>
      </w:r>
    </w:p>
    <w:p w14:paraId="6EE9BA3F" w14:textId="77777777" w:rsidR="009E6342" w:rsidRPr="009E6342" w:rsidRDefault="009E6342" w:rsidP="009E6342">
      <w:pPr>
        <w:numPr>
          <w:ilvl w:val="0"/>
          <w:numId w:val="7"/>
        </w:num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szCs w:val="20"/>
          <w:lang w:val="en-IN"/>
        </w:rPr>
        <w:t xml:space="preserve">Learned </w:t>
      </w:r>
      <w:r w:rsidRPr="009E6342">
        <w:rPr>
          <w:rFonts w:ascii="Arial" w:hAnsi="Arial" w:cs="Arial"/>
          <w:b/>
          <w:bCs/>
          <w:szCs w:val="20"/>
          <w:lang w:val="en-IN"/>
        </w:rPr>
        <w:t>HTML, CSS, JavaScript, and MySQL</w:t>
      </w:r>
      <w:r w:rsidRPr="009E6342">
        <w:rPr>
          <w:rFonts w:ascii="Arial" w:hAnsi="Arial" w:cs="Arial"/>
          <w:szCs w:val="20"/>
          <w:lang w:val="en-IN"/>
        </w:rPr>
        <w:t xml:space="preserve"> for building responsive web pages.</w:t>
      </w:r>
    </w:p>
    <w:p w14:paraId="179B020B" w14:textId="77777777" w:rsidR="009E6342" w:rsidRPr="009E6342" w:rsidRDefault="009E6342" w:rsidP="009E6342">
      <w:pPr>
        <w:numPr>
          <w:ilvl w:val="0"/>
          <w:numId w:val="7"/>
        </w:num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szCs w:val="20"/>
          <w:lang w:val="en-IN"/>
        </w:rPr>
        <w:t xml:space="preserve">Contributed to the </w:t>
      </w:r>
      <w:r w:rsidRPr="009E6342">
        <w:rPr>
          <w:rFonts w:ascii="Arial" w:hAnsi="Arial" w:cs="Arial"/>
          <w:b/>
          <w:bCs/>
          <w:szCs w:val="20"/>
          <w:lang w:val="en-IN"/>
        </w:rPr>
        <w:t>"Quality Education Exchange"</w:t>
      </w:r>
      <w:r w:rsidRPr="009E6342">
        <w:rPr>
          <w:rFonts w:ascii="Arial" w:hAnsi="Arial" w:cs="Arial"/>
          <w:szCs w:val="20"/>
          <w:lang w:val="en-IN"/>
        </w:rPr>
        <w:t xml:space="preserve"> project by </w:t>
      </w:r>
      <w:r w:rsidRPr="009E6342">
        <w:rPr>
          <w:rFonts w:ascii="Arial" w:hAnsi="Arial" w:cs="Arial"/>
          <w:b/>
          <w:bCs/>
          <w:szCs w:val="20"/>
          <w:lang w:val="en-IN"/>
        </w:rPr>
        <w:t>preparing presentations</w:t>
      </w:r>
      <w:r w:rsidRPr="009E6342">
        <w:rPr>
          <w:rFonts w:ascii="Arial" w:hAnsi="Arial" w:cs="Arial"/>
          <w:szCs w:val="20"/>
          <w:lang w:val="en-IN"/>
        </w:rPr>
        <w:t xml:space="preserve"> and participating in team discussions.</w:t>
      </w:r>
    </w:p>
    <w:p w14:paraId="30AA1CEA" w14:textId="77777777" w:rsidR="009E6342" w:rsidRPr="009E6342" w:rsidRDefault="00000000" w:rsidP="009E634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135AC201">
          <v:rect id="_x0000_i1028" style="width:0;height:1.5pt" o:hralign="center" o:hrstd="t" o:hr="t" fillcolor="#a0a0a0" stroked="f"/>
        </w:pict>
      </w:r>
    </w:p>
    <w:p w14:paraId="09240A56" w14:textId="77777777" w:rsidR="009E6342" w:rsidRPr="009E6342" w:rsidRDefault="009E6342" w:rsidP="009E634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9E6342">
        <w:rPr>
          <w:rFonts w:ascii="Segoe UI Emoji" w:hAnsi="Segoe UI Emoji" w:cs="Segoe UI Emoji"/>
          <w:b/>
          <w:bCs/>
          <w:sz w:val="28"/>
          <w:szCs w:val="28"/>
          <w:lang w:val="en-IN"/>
        </w:rPr>
        <w:t>🚀</w:t>
      </w:r>
      <w:r w:rsidRPr="009E6342">
        <w:rPr>
          <w:rFonts w:ascii="Arial" w:hAnsi="Arial" w:cs="Arial"/>
          <w:b/>
          <w:bCs/>
          <w:sz w:val="28"/>
          <w:szCs w:val="28"/>
          <w:lang w:val="en-IN"/>
        </w:rPr>
        <w:t xml:space="preserve"> Projects</w:t>
      </w:r>
    </w:p>
    <w:p w14:paraId="01009E84" w14:textId="34EAAB98" w:rsidR="009E6342" w:rsidRPr="00B07B93" w:rsidRDefault="009E6342" w:rsidP="009E6342">
      <w:pPr>
        <w:rPr>
          <w:rFonts w:ascii="Arial" w:hAnsi="Arial" w:cs="Arial"/>
          <w:b/>
          <w:bCs/>
          <w:szCs w:val="20"/>
          <w:lang w:val="en-IN"/>
        </w:rPr>
      </w:pPr>
      <w:r w:rsidRPr="009E6342">
        <w:rPr>
          <w:rFonts w:ascii="Arial" w:hAnsi="Arial" w:cs="Arial"/>
          <w:b/>
          <w:bCs/>
          <w:szCs w:val="20"/>
          <w:lang w:val="en-IN"/>
        </w:rPr>
        <w:t xml:space="preserve">Portfolio Website </w:t>
      </w:r>
      <w:r w:rsidRPr="009E6342">
        <w:rPr>
          <w:rFonts w:ascii="Arial" w:hAnsi="Arial" w:cs="Arial"/>
          <w:b/>
          <w:bCs/>
          <w:i/>
          <w:iCs/>
          <w:szCs w:val="20"/>
          <w:lang w:val="en-IN"/>
        </w:rPr>
        <w:t>(Current Project)</w:t>
      </w:r>
    </w:p>
    <w:p w14:paraId="0FCDE3FB" w14:textId="77777777" w:rsidR="009E6342" w:rsidRPr="009E6342" w:rsidRDefault="009E6342" w:rsidP="009E6342">
      <w:pPr>
        <w:numPr>
          <w:ilvl w:val="0"/>
          <w:numId w:val="8"/>
        </w:num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szCs w:val="20"/>
          <w:lang w:val="en-IN"/>
        </w:rPr>
        <w:t xml:space="preserve">Designed and developed a </w:t>
      </w:r>
      <w:r w:rsidRPr="009E6342">
        <w:rPr>
          <w:rFonts w:ascii="Arial" w:hAnsi="Arial" w:cs="Arial"/>
          <w:b/>
          <w:bCs/>
          <w:szCs w:val="20"/>
          <w:lang w:val="en-IN"/>
        </w:rPr>
        <w:t>personal portfolio website</w:t>
      </w:r>
      <w:r w:rsidRPr="009E6342">
        <w:rPr>
          <w:rFonts w:ascii="Arial" w:hAnsi="Arial" w:cs="Arial"/>
          <w:szCs w:val="20"/>
          <w:lang w:val="en-IN"/>
        </w:rPr>
        <w:t xml:space="preserve"> to showcase my skills and projects.</w:t>
      </w:r>
    </w:p>
    <w:p w14:paraId="68AFC63C" w14:textId="77777777" w:rsidR="009E6342" w:rsidRPr="009E6342" w:rsidRDefault="009E6342" w:rsidP="009E6342">
      <w:pPr>
        <w:numPr>
          <w:ilvl w:val="0"/>
          <w:numId w:val="8"/>
        </w:num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szCs w:val="20"/>
          <w:lang w:val="en-IN"/>
        </w:rPr>
        <w:t xml:space="preserve">Built using </w:t>
      </w:r>
      <w:r w:rsidRPr="009E6342">
        <w:rPr>
          <w:rFonts w:ascii="Arial" w:hAnsi="Arial" w:cs="Arial"/>
          <w:b/>
          <w:bCs/>
          <w:szCs w:val="20"/>
          <w:lang w:val="en-IN"/>
        </w:rPr>
        <w:t>HTML, CSS, and JavaScript</w:t>
      </w:r>
      <w:r w:rsidRPr="009E6342">
        <w:rPr>
          <w:rFonts w:ascii="Arial" w:hAnsi="Arial" w:cs="Arial"/>
          <w:szCs w:val="20"/>
          <w:lang w:val="en-IN"/>
        </w:rPr>
        <w:t xml:space="preserve"> for a responsive and interactive user experience.</w:t>
      </w:r>
    </w:p>
    <w:p w14:paraId="3A54DE07" w14:textId="77777777" w:rsidR="009E6342" w:rsidRPr="009E6342" w:rsidRDefault="009E6342" w:rsidP="009E6342">
      <w:pPr>
        <w:numPr>
          <w:ilvl w:val="0"/>
          <w:numId w:val="8"/>
        </w:num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szCs w:val="20"/>
          <w:lang w:val="en-IN"/>
        </w:rPr>
        <w:t xml:space="preserve">Implemented a </w:t>
      </w:r>
      <w:r w:rsidRPr="009E6342">
        <w:rPr>
          <w:rFonts w:ascii="Arial" w:hAnsi="Arial" w:cs="Arial"/>
          <w:b/>
          <w:bCs/>
          <w:szCs w:val="20"/>
          <w:lang w:val="en-IN"/>
        </w:rPr>
        <w:t>clickable "About Me" section, projects showcase, and contact details.</w:t>
      </w:r>
    </w:p>
    <w:p w14:paraId="64D675D4" w14:textId="77777777" w:rsidR="009E6342" w:rsidRPr="009E6342" w:rsidRDefault="009E6342" w:rsidP="009E6342">
      <w:pPr>
        <w:numPr>
          <w:ilvl w:val="0"/>
          <w:numId w:val="8"/>
        </w:numPr>
        <w:rPr>
          <w:rFonts w:ascii="Arial" w:hAnsi="Arial" w:cs="Arial"/>
          <w:szCs w:val="20"/>
          <w:lang w:val="en-IN"/>
        </w:rPr>
      </w:pPr>
      <w:r w:rsidRPr="009E6342">
        <w:rPr>
          <w:rFonts w:ascii="Arial" w:hAnsi="Arial" w:cs="Arial"/>
          <w:szCs w:val="20"/>
          <w:lang w:val="en-IN"/>
        </w:rPr>
        <w:t xml:space="preserve">Improved website </w:t>
      </w:r>
      <w:r w:rsidRPr="009E6342">
        <w:rPr>
          <w:rFonts w:ascii="Arial" w:hAnsi="Arial" w:cs="Arial"/>
          <w:b/>
          <w:bCs/>
          <w:szCs w:val="20"/>
          <w:lang w:val="en-IN"/>
        </w:rPr>
        <w:t>layout, styling, and usability</w:t>
      </w:r>
      <w:r w:rsidRPr="009E6342">
        <w:rPr>
          <w:rFonts w:ascii="Arial" w:hAnsi="Arial" w:cs="Arial"/>
          <w:szCs w:val="20"/>
          <w:lang w:val="en-IN"/>
        </w:rPr>
        <w:t xml:space="preserve"> for a better user experience.</w:t>
      </w:r>
    </w:p>
    <w:p w14:paraId="12732434" w14:textId="77777777" w:rsidR="009E6342" w:rsidRPr="009E6342" w:rsidRDefault="00000000" w:rsidP="009E634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1BD16AEC">
          <v:rect id="_x0000_i1029" style="width:0;height:1.5pt" o:hralign="center" o:hrstd="t" o:hr="t" fillcolor="#a0a0a0" stroked="f"/>
        </w:pict>
      </w:r>
    </w:p>
    <w:p w14:paraId="66409EBA" w14:textId="77777777" w:rsidR="009E6342" w:rsidRPr="009E6342" w:rsidRDefault="009E6342" w:rsidP="009E634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9E6342">
        <w:rPr>
          <w:rFonts w:ascii="Segoe UI Emoji" w:hAnsi="Segoe UI Emoji" w:cs="Segoe UI Emoji"/>
          <w:b/>
          <w:bCs/>
          <w:sz w:val="28"/>
          <w:szCs w:val="28"/>
          <w:lang w:val="en-IN"/>
        </w:rPr>
        <w:t>🛠️</w:t>
      </w:r>
      <w:r w:rsidRPr="009E6342">
        <w:rPr>
          <w:rFonts w:ascii="Arial" w:hAnsi="Arial" w:cs="Arial"/>
          <w:b/>
          <w:bCs/>
          <w:sz w:val="28"/>
          <w:szCs w:val="28"/>
          <w:lang w:val="en-IN"/>
        </w:rPr>
        <w:t xml:space="preserve"> Key Skills</w:t>
      </w:r>
    </w:p>
    <w:p w14:paraId="58163C7B" w14:textId="77777777" w:rsidR="009E6342" w:rsidRPr="009E6342" w:rsidRDefault="009E6342" w:rsidP="009E6342">
      <w:pPr>
        <w:numPr>
          <w:ilvl w:val="0"/>
          <w:numId w:val="9"/>
        </w:numPr>
        <w:rPr>
          <w:rFonts w:ascii="Arial" w:hAnsi="Arial" w:cs="Arial"/>
          <w:lang w:val="en-IN"/>
        </w:rPr>
      </w:pPr>
      <w:r w:rsidRPr="009E6342">
        <w:rPr>
          <w:rFonts w:ascii="Arial" w:hAnsi="Arial" w:cs="Arial"/>
          <w:b/>
          <w:bCs/>
          <w:lang w:val="en-IN"/>
        </w:rPr>
        <w:t>Technical:</w:t>
      </w:r>
      <w:r w:rsidRPr="009E6342">
        <w:rPr>
          <w:rFonts w:ascii="Arial" w:hAnsi="Arial" w:cs="Arial"/>
          <w:lang w:val="en-IN"/>
        </w:rPr>
        <w:t xml:space="preserve"> HTML, CSS, JavaScript, Python, MySQL</w:t>
      </w:r>
    </w:p>
    <w:p w14:paraId="681B1EA3" w14:textId="77777777" w:rsidR="009E6342" w:rsidRPr="009E6342" w:rsidRDefault="009E6342" w:rsidP="009E6342">
      <w:pPr>
        <w:numPr>
          <w:ilvl w:val="0"/>
          <w:numId w:val="9"/>
        </w:numPr>
        <w:rPr>
          <w:rFonts w:ascii="Arial" w:hAnsi="Arial" w:cs="Arial"/>
          <w:lang w:val="en-IN"/>
        </w:rPr>
      </w:pPr>
      <w:r w:rsidRPr="009E6342">
        <w:rPr>
          <w:rFonts w:ascii="Arial" w:hAnsi="Arial" w:cs="Arial"/>
          <w:b/>
          <w:bCs/>
          <w:lang w:val="en-IN"/>
        </w:rPr>
        <w:t>Soft Skills:</w:t>
      </w:r>
      <w:r w:rsidRPr="009E6342">
        <w:rPr>
          <w:rFonts w:ascii="Arial" w:hAnsi="Arial" w:cs="Arial"/>
          <w:lang w:val="en-IN"/>
        </w:rPr>
        <w:t xml:space="preserve"> Communication, Problem-solving, Teamwork</w:t>
      </w:r>
    </w:p>
    <w:p w14:paraId="62D9653C" w14:textId="77777777" w:rsidR="00B8662E" w:rsidRPr="00D3063A" w:rsidRDefault="00B8662E" w:rsidP="009E6342">
      <w:pPr>
        <w:rPr>
          <w:rFonts w:ascii="Arial" w:hAnsi="Arial" w:cs="Arial"/>
        </w:rPr>
      </w:pPr>
    </w:p>
    <w:sectPr w:rsidR="00B8662E" w:rsidRPr="00D3063A" w:rsidSect="0075551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6EA3E" w14:textId="77777777" w:rsidR="009C6FED" w:rsidRDefault="009C6FED" w:rsidP="00755519">
      <w:pPr>
        <w:spacing w:line="240" w:lineRule="auto"/>
      </w:pPr>
      <w:r>
        <w:separator/>
      </w:r>
    </w:p>
  </w:endnote>
  <w:endnote w:type="continuationSeparator" w:id="0">
    <w:p w14:paraId="18E597BD" w14:textId="77777777" w:rsidR="009C6FED" w:rsidRDefault="009C6FED" w:rsidP="00755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5094B" w14:textId="77777777" w:rsidR="009C6FED" w:rsidRDefault="009C6FED" w:rsidP="00755519">
      <w:pPr>
        <w:spacing w:line="240" w:lineRule="auto"/>
      </w:pPr>
      <w:r>
        <w:separator/>
      </w:r>
    </w:p>
  </w:footnote>
  <w:footnote w:type="continuationSeparator" w:id="0">
    <w:p w14:paraId="2DC01276" w14:textId="77777777" w:rsidR="009C6FED" w:rsidRDefault="009C6FED" w:rsidP="00755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0336"/>
    <w:multiLevelType w:val="multilevel"/>
    <w:tmpl w:val="B65A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4EF0"/>
    <w:multiLevelType w:val="multilevel"/>
    <w:tmpl w:val="03E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53627"/>
    <w:multiLevelType w:val="multilevel"/>
    <w:tmpl w:val="5614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A1AE1"/>
    <w:multiLevelType w:val="multilevel"/>
    <w:tmpl w:val="B36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B47B0"/>
    <w:multiLevelType w:val="multilevel"/>
    <w:tmpl w:val="D356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45B00"/>
    <w:multiLevelType w:val="multilevel"/>
    <w:tmpl w:val="AD8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43214"/>
    <w:multiLevelType w:val="multilevel"/>
    <w:tmpl w:val="CD80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32690"/>
    <w:multiLevelType w:val="multilevel"/>
    <w:tmpl w:val="141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E13BB"/>
    <w:multiLevelType w:val="multilevel"/>
    <w:tmpl w:val="466C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226436">
    <w:abstractNumId w:val="1"/>
  </w:num>
  <w:num w:numId="2" w16cid:durableId="1115900822">
    <w:abstractNumId w:val="8"/>
  </w:num>
  <w:num w:numId="3" w16cid:durableId="777338340">
    <w:abstractNumId w:val="3"/>
  </w:num>
  <w:num w:numId="4" w16cid:durableId="537815871">
    <w:abstractNumId w:val="0"/>
  </w:num>
  <w:num w:numId="5" w16cid:durableId="608050713">
    <w:abstractNumId w:val="2"/>
  </w:num>
  <w:num w:numId="6" w16cid:durableId="36202201">
    <w:abstractNumId w:val="6"/>
  </w:num>
  <w:num w:numId="7" w16cid:durableId="471944241">
    <w:abstractNumId w:val="7"/>
  </w:num>
  <w:num w:numId="8" w16cid:durableId="570895764">
    <w:abstractNumId w:val="4"/>
  </w:num>
  <w:num w:numId="9" w16cid:durableId="1813207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E2"/>
    <w:rsid w:val="0000077C"/>
    <w:rsid w:val="0003091B"/>
    <w:rsid w:val="00060DC2"/>
    <w:rsid w:val="000C6A40"/>
    <w:rsid w:val="000E414B"/>
    <w:rsid w:val="000E5F0C"/>
    <w:rsid w:val="000F688A"/>
    <w:rsid w:val="00102F66"/>
    <w:rsid w:val="001751B4"/>
    <w:rsid w:val="001C021A"/>
    <w:rsid w:val="00215534"/>
    <w:rsid w:val="00267A26"/>
    <w:rsid w:val="00277803"/>
    <w:rsid w:val="00292A40"/>
    <w:rsid w:val="00370FD6"/>
    <w:rsid w:val="00390E36"/>
    <w:rsid w:val="0042706F"/>
    <w:rsid w:val="0046568B"/>
    <w:rsid w:val="004771F4"/>
    <w:rsid w:val="00484AA7"/>
    <w:rsid w:val="004A2D68"/>
    <w:rsid w:val="004C4C0E"/>
    <w:rsid w:val="004E4B08"/>
    <w:rsid w:val="004F2D41"/>
    <w:rsid w:val="005432C2"/>
    <w:rsid w:val="00550572"/>
    <w:rsid w:val="00570F02"/>
    <w:rsid w:val="00581844"/>
    <w:rsid w:val="00596FCF"/>
    <w:rsid w:val="005A4222"/>
    <w:rsid w:val="005B4219"/>
    <w:rsid w:val="005D34BA"/>
    <w:rsid w:val="005F68BD"/>
    <w:rsid w:val="00601DB4"/>
    <w:rsid w:val="0063630B"/>
    <w:rsid w:val="0066717D"/>
    <w:rsid w:val="00690E27"/>
    <w:rsid w:val="0069504D"/>
    <w:rsid w:val="006A5D9A"/>
    <w:rsid w:val="006B48F5"/>
    <w:rsid w:val="006C082A"/>
    <w:rsid w:val="00724622"/>
    <w:rsid w:val="00755519"/>
    <w:rsid w:val="007568E2"/>
    <w:rsid w:val="0077318A"/>
    <w:rsid w:val="007823C6"/>
    <w:rsid w:val="00802339"/>
    <w:rsid w:val="00802B08"/>
    <w:rsid w:val="008517B9"/>
    <w:rsid w:val="00853378"/>
    <w:rsid w:val="00862070"/>
    <w:rsid w:val="00867BBB"/>
    <w:rsid w:val="008815FF"/>
    <w:rsid w:val="008E3D94"/>
    <w:rsid w:val="008F2FF1"/>
    <w:rsid w:val="00915918"/>
    <w:rsid w:val="00921415"/>
    <w:rsid w:val="009730A7"/>
    <w:rsid w:val="00982753"/>
    <w:rsid w:val="0098775A"/>
    <w:rsid w:val="00992205"/>
    <w:rsid w:val="009C6DF4"/>
    <w:rsid w:val="009C6FED"/>
    <w:rsid w:val="009D24D8"/>
    <w:rsid w:val="009E6342"/>
    <w:rsid w:val="009F0F86"/>
    <w:rsid w:val="00A006E5"/>
    <w:rsid w:val="00A032A2"/>
    <w:rsid w:val="00A13526"/>
    <w:rsid w:val="00A51153"/>
    <w:rsid w:val="00A872FF"/>
    <w:rsid w:val="00AD7273"/>
    <w:rsid w:val="00AE271F"/>
    <w:rsid w:val="00B07B93"/>
    <w:rsid w:val="00B22086"/>
    <w:rsid w:val="00B24FE9"/>
    <w:rsid w:val="00B6213B"/>
    <w:rsid w:val="00B84765"/>
    <w:rsid w:val="00B8662E"/>
    <w:rsid w:val="00B97172"/>
    <w:rsid w:val="00BA4716"/>
    <w:rsid w:val="00BA7812"/>
    <w:rsid w:val="00BD286D"/>
    <w:rsid w:val="00C147B7"/>
    <w:rsid w:val="00C506E0"/>
    <w:rsid w:val="00CD6B22"/>
    <w:rsid w:val="00CF543E"/>
    <w:rsid w:val="00D22FC7"/>
    <w:rsid w:val="00D3063A"/>
    <w:rsid w:val="00D46943"/>
    <w:rsid w:val="00DC1689"/>
    <w:rsid w:val="00DD04FD"/>
    <w:rsid w:val="00DF69E1"/>
    <w:rsid w:val="00E10F93"/>
    <w:rsid w:val="00E11CDF"/>
    <w:rsid w:val="00E301DF"/>
    <w:rsid w:val="00E36A65"/>
    <w:rsid w:val="00EA24BA"/>
    <w:rsid w:val="00EC07F2"/>
    <w:rsid w:val="00EC547C"/>
    <w:rsid w:val="00F02BD2"/>
    <w:rsid w:val="00F42A47"/>
    <w:rsid w:val="00F56FD3"/>
    <w:rsid w:val="00F65859"/>
    <w:rsid w:val="00F8023F"/>
    <w:rsid w:val="00F85EC3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E88BD"/>
  <w15:chartTrackingRefBased/>
  <w15:docId w15:val="{C6702A21-20B5-4970-97D7-C42B170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3"/>
    <w:pPr>
      <w:spacing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519"/>
    <w:pPr>
      <w:spacing w:after="40" w:line="240" w:lineRule="auto"/>
      <w:contextualSpacing/>
      <w:outlineLvl w:val="0"/>
    </w:pPr>
    <w:rPr>
      <w:rFonts w:asciiTheme="majorHAnsi" w:eastAsia="Times New Roman" w:hAnsiTheme="majorHAnsi" w:cs="Times New Roman"/>
      <w:b/>
      <w:caps/>
      <w:spacing w:val="6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51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6943"/>
    <w:pPr>
      <w:tabs>
        <w:tab w:val="center" w:pos="0"/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94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B6213B"/>
    <w:pPr>
      <w:contextualSpacing/>
    </w:pPr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213B"/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5519"/>
    <w:rPr>
      <w:rFonts w:asciiTheme="majorHAnsi" w:eastAsia="Times New Roman" w:hAnsiTheme="majorHAnsi" w:cs="Times New Roman"/>
      <w:b/>
      <w:caps/>
      <w:color w:val="000000" w:themeColor="text1"/>
      <w:spacing w:val="6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13B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B6213B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370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755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51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56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%20gupta\AppData\Roaming\Microsoft\Templates\ATS%20bold%20HR%20resume.dotx" TargetMode="External"/></Relationships>
</file>

<file path=word/theme/theme1.xml><?xml version="1.0" encoding="utf-8"?>
<a:theme xmlns:a="http://schemas.openxmlformats.org/drawingml/2006/main" name="Office Theme">
  <a:themeElements>
    <a:clrScheme name="Budget">
      <a:dk1>
        <a:srgbClr val="000000"/>
      </a:dk1>
      <a:lt1>
        <a:srgbClr val="FFFFFF"/>
      </a:lt1>
      <a:dk2>
        <a:srgbClr val="635B4F"/>
      </a:dk2>
      <a:lt2>
        <a:srgbClr val="E7E6E6"/>
      </a:lt2>
      <a:accent1>
        <a:srgbClr val="20AFCF"/>
      </a:accent1>
      <a:accent2>
        <a:srgbClr val="D83A51"/>
      </a:accent2>
      <a:accent3>
        <a:srgbClr val="67AD3D"/>
      </a:accent3>
      <a:accent4>
        <a:srgbClr val="F58220"/>
      </a:accent4>
      <a:accent5>
        <a:srgbClr val="974791"/>
      </a:accent5>
      <a:accent6>
        <a:srgbClr val="FECD30"/>
      </a:accent6>
      <a:hlink>
        <a:srgbClr val="0563C1"/>
      </a:hlink>
      <a:folHlink>
        <a:srgbClr val="954F72"/>
      </a:folHlink>
    </a:clrScheme>
    <a:fontScheme name="Custom 82">
      <a:majorFont>
        <a:latin typeface="Verdan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41CAC0-466A-4CE0-B910-AA4A39932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0C6FF51-F840-42FF-8245-86A4EFDA8C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DC9A3B-6704-465A-B8AE-554197C8C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HR resume</Template>
  <TotalTime>170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5</cp:revision>
  <dcterms:created xsi:type="dcterms:W3CDTF">2025-03-07T06:22:00Z</dcterms:created>
  <dcterms:modified xsi:type="dcterms:W3CDTF">2025-03-24T12:51:00Z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